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35F6" w14:textId="114BBC5B" w:rsidR="006638C3" w:rsidRPr="006638C3" w:rsidRDefault="006638C3" w:rsidP="006638C3">
      <w:pPr>
        <w:rPr>
          <w:rFonts w:asciiTheme="minorHAnsi" w:hAnsiTheme="minorHAnsi" w:cstheme="minorHAnsi"/>
          <w:b/>
        </w:rPr>
      </w:pPr>
      <w:r w:rsidRPr="006638C3">
        <w:rPr>
          <w:rFonts w:asciiTheme="minorHAnsi" w:hAnsiTheme="minorHAnsi" w:cstheme="minorHAnsi"/>
          <w:b/>
        </w:rPr>
        <w:t>Storyboard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6638C3" w14:paraId="2AC0279B" w14:textId="77777777" w:rsidTr="00320894">
        <w:trPr>
          <w:trHeight w:val="2352"/>
        </w:trPr>
        <w:tc>
          <w:tcPr>
            <w:tcW w:w="3080" w:type="dxa"/>
          </w:tcPr>
          <w:p w14:paraId="5C11022C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138D29BA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298692F2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3A91BB87" w14:textId="77777777" w:rsidTr="00320894">
        <w:tc>
          <w:tcPr>
            <w:tcW w:w="3080" w:type="dxa"/>
          </w:tcPr>
          <w:p w14:paraId="28BC290C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557F6CA0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147729F8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72CDD15B" w14:textId="77777777" w:rsidTr="00320894">
        <w:trPr>
          <w:trHeight w:val="2262"/>
        </w:trPr>
        <w:tc>
          <w:tcPr>
            <w:tcW w:w="3080" w:type="dxa"/>
          </w:tcPr>
          <w:p w14:paraId="03D3F8DF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75FF39C8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5B58A564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0A5573EC" w14:textId="77777777" w:rsidTr="00320894">
        <w:tc>
          <w:tcPr>
            <w:tcW w:w="3080" w:type="dxa"/>
          </w:tcPr>
          <w:p w14:paraId="5CE57CB4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6AEDEDEA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44CD12C2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29399205" w14:textId="77777777" w:rsidTr="00320894">
        <w:trPr>
          <w:trHeight w:val="2397"/>
        </w:trPr>
        <w:tc>
          <w:tcPr>
            <w:tcW w:w="3080" w:type="dxa"/>
          </w:tcPr>
          <w:p w14:paraId="0B4CD73D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1DEA02F9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3580CCB2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6F2ACBD5" w14:textId="77777777" w:rsidTr="00320894">
        <w:tc>
          <w:tcPr>
            <w:tcW w:w="3080" w:type="dxa"/>
          </w:tcPr>
          <w:p w14:paraId="20A39CFD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3FCA6137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52004383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06F727F7" w14:textId="77777777" w:rsidTr="00320894">
        <w:trPr>
          <w:trHeight w:val="2549"/>
        </w:trPr>
        <w:tc>
          <w:tcPr>
            <w:tcW w:w="3080" w:type="dxa"/>
          </w:tcPr>
          <w:p w14:paraId="57DAA303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79AC9502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6CDD75A5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1A8C6CA6" w14:textId="77777777" w:rsidTr="00320894">
        <w:tc>
          <w:tcPr>
            <w:tcW w:w="3080" w:type="dxa"/>
          </w:tcPr>
          <w:p w14:paraId="52C4ED4B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67D049C9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3CAB814E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62750F5F" w14:textId="77777777" w:rsidTr="00320894">
        <w:trPr>
          <w:trHeight w:val="2264"/>
        </w:trPr>
        <w:tc>
          <w:tcPr>
            <w:tcW w:w="3080" w:type="dxa"/>
          </w:tcPr>
          <w:p w14:paraId="1830D195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23E4FA3A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22604648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638C3" w14:paraId="5B8826F7" w14:textId="77777777" w:rsidTr="00320894">
        <w:tc>
          <w:tcPr>
            <w:tcW w:w="3080" w:type="dxa"/>
          </w:tcPr>
          <w:p w14:paraId="3FDB99D6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66A976EA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1" w:type="dxa"/>
          </w:tcPr>
          <w:p w14:paraId="0E43D67D" w14:textId="77777777" w:rsidR="006638C3" w:rsidRDefault="006638C3" w:rsidP="00320894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40707627" w14:textId="77777777" w:rsidR="00EC2DCC" w:rsidRDefault="00EC2DCC"/>
    <w:sectPr w:rsidR="00EC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C3"/>
    <w:rsid w:val="006638C3"/>
    <w:rsid w:val="00E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8640"/>
  <w15:chartTrackingRefBased/>
  <w15:docId w15:val="{3F9BE75E-1967-4BB1-A3DE-AAA05F3F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638C3"/>
    <w:pPr>
      <w:spacing w:after="0" w:line="276" w:lineRule="auto"/>
    </w:pPr>
    <w:rPr>
      <w:rFonts w:ascii="Arial" w:eastAsia="Arial" w:hAnsi="Arial" w:cs="Arial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638C3"/>
    <w:pPr>
      <w:spacing w:after="0" w:line="240" w:lineRule="auto"/>
    </w:pPr>
    <w:rPr>
      <w:rFonts w:ascii="Arial" w:eastAsia="Arial" w:hAnsi="Arial" w:cs="Arial"/>
      <w:color w:val="00000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4E1EEE50</Template>
  <TotalTime>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Walter [Perth Modern School]</dc:creator>
  <cp:keywords/>
  <dc:description/>
  <cp:lastModifiedBy>WILSON Walter [Perth Modern School]</cp:lastModifiedBy>
  <cp:revision>1</cp:revision>
  <dcterms:created xsi:type="dcterms:W3CDTF">2021-09-06T05:44:00Z</dcterms:created>
  <dcterms:modified xsi:type="dcterms:W3CDTF">2021-09-06T05:46:00Z</dcterms:modified>
</cp:coreProperties>
</file>